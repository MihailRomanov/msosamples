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19" w:rsidRPr="00787A6C" w:rsidRDefault="00D71419" w:rsidP="00D71419">
      <w:pPr>
        <w:pStyle w:val="Heading1"/>
        <w:pBdr>
          <w:bottom w:val="single" w:sz="6" w:space="1" w:color="auto"/>
        </w:pBdr>
      </w:pPr>
      <w:r w:rsidRPr="00D71419">
        <w:rPr>
          <w:lang w:val="ru-RU"/>
        </w:rPr>
        <w:t>Отчет</w:t>
      </w:r>
      <w:r w:rsidRPr="00787A6C">
        <w:t xml:space="preserve"> </w:t>
      </w:r>
      <w:r w:rsidRPr="00D71419">
        <w:rPr>
          <w:lang w:val="ru-RU"/>
        </w:rPr>
        <w:t>о</w:t>
      </w:r>
      <w:r w:rsidRPr="00787A6C">
        <w:t xml:space="preserve"> </w:t>
      </w:r>
      <w:r w:rsidRPr="00D71419">
        <w:rPr>
          <w:lang w:val="ru-RU"/>
        </w:rPr>
        <w:t>совещ</w:t>
      </w:r>
      <w:bookmarkStart w:id="0" w:name="_GoBack"/>
      <w:bookmarkEnd w:id="0"/>
      <w:r w:rsidRPr="00D71419">
        <w:rPr>
          <w:lang w:val="ru-RU"/>
        </w:rPr>
        <w:t>ании</w:t>
      </w:r>
      <w:r w:rsidRPr="00787A6C">
        <w:t xml:space="preserve"> «</w:t>
      </w:r>
      <w:sdt>
        <w:sdtPr>
          <w:rPr>
            <w:lang w:val="ru-RU"/>
          </w:rPr>
          <w:alias w:val="Тема совещания"/>
          <w:tag w:val="Тема совещания"/>
          <w:id w:val="673231536"/>
          <w:placeholder>
            <w:docPart w:val="73B31B2FF3794FDBB1AD1E4FD59EFA32"/>
          </w:placeholder>
          <w:showingPlcHdr/>
          <w:dataBinding w:prefixMappings="xmlns:ns0='urn:MeetingNotes' " w:xpath="/ns0:meetingNotes[1]/@subject" w:storeItemID="{C69172E8-9A8C-42B1-95AB-6FE5FB232ECE}"/>
          <w:text/>
        </w:sdtPr>
        <w:sdtEndPr/>
        <w:sdtContent>
          <w:r w:rsidR="00787A6C" w:rsidRPr="00350109">
            <w:rPr>
              <w:rStyle w:val="PlaceholderText"/>
            </w:rPr>
            <w:t>Click here to enter text.</w:t>
          </w:r>
        </w:sdtContent>
      </w:sdt>
      <w:r w:rsidRPr="00787A6C">
        <w:t xml:space="preserve">» </w:t>
      </w:r>
      <w:r w:rsidRPr="00D71419">
        <w:rPr>
          <w:lang w:val="ru-RU"/>
        </w:rPr>
        <w:t>от</w:t>
      </w:r>
      <w:r w:rsidRPr="00787A6C">
        <w:t xml:space="preserve"> «</w:t>
      </w:r>
      <w:sdt>
        <w:sdtPr>
          <w:rPr>
            <w:lang w:val="ru-RU"/>
          </w:rPr>
          <w:alias w:val="Дата совещания"/>
          <w:tag w:val="Дата совещания"/>
          <w:id w:val="1631282961"/>
          <w:placeholder>
            <w:docPart w:val="5805A29A198C45F6B9C362E381E097F9"/>
          </w:placeholder>
          <w:showingPlcHdr/>
          <w:dataBinding w:prefixMappings="xmlns:ns0='urn:MeetingNotes' " w:xpath="/ns0:meetingNotes[1]/@date" w:storeItemID="{C69172E8-9A8C-42B1-95AB-6FE5FB232ECE}"/>
          <w:date>
            <w:dateFormat w:val="dd.MM.yyyy"/>
            <w:lid w:val="ru-RU"/>
            <w:storeMappedDataAs w:val="date"/>
            <w:calendar w:val="gregorian"/>
          </w:date>
        </w:sdtPr>
        <w:sdtEndPr/>
        <w:sdtContent>
          <w:r w:rsidR="006D706A" w:rsidRPr="00350109">
            <w:rPr>
              <w:rStyle w:val="PlaceholderText"/>
            </w:rPr>
            <w:t>Click here to enter a date.</w:t>
          </w:r>
        </w:sdtContent>
      </w:sdt>
      <w:r w:rsidRPr="00787A6C">
        <w:t>»</w:t>
      </w:r>
    </w:p>
    <w:p w:rsidR="00D71419" w:rsidRPr="00787A6C" w:rsidRDefault="00D71419" w:rsidP="00D71419"/>
    <w:p w:rsidR="00D71419" w:rsidRPr="00D71419" w:rsidRDefault="00D71419" w:rsidP="00D71419">
      <w:pPr>
        <w:rPr>
          <w:lang w:val="ru-RU"/>
        </w:rPr>
      </w:pPr>
      <w:r w:rsidRPr="00D71419">
        <w:rPr>
          <w:lang w:val="ru-RU"/>
        </w:rPr>
        <w:t>Участвовали:</w:t>
      </w:r>
    </w:p>
    <w:sdt>
      <w:sdtPr>
        <w:alias w:val="Участники"/>
        <w:tag w:val="Участники"/>
        <w:id w:val="-487021834"/>
        <w:lock w:val="contentLocked"/>
        <w15:dataBinding w:prefixMappings="xmlns:ns0='urn:MeetingNotes' " w:xpath="/ns0:meetingNotes[1]/ns0:participants[1]/ns0:participant" w:storeItemID="{C69172E8-9A8C-42B1-95AB-6FE5FB232ECE}"/>
        <w15:repeatingSection>
          <w15:sectionTitle w:val="Участник"/>
        </w15:repeatingSection>
      </w:sdtPr>
      <w:sdtEndPr/>
      <w:sdtContent>
        <w:sdt>
          <w:sdtPr>
            <w:id w:val="2113702776"/>
            <w:lock w:val="contentLocked"/>
            <w:placeholder>
              <w:docPart w:val="7E4CF3215D594EDAA50ECD4E647FC838"/>
            </w:placeholder>
            <w15:repeatingSectionItem/>
          </w:sdtPr>
          <w:sdtEndPr/>
          <w:sdtContent>
            <w:p w:rsidR="00D71419" w:rsidRPr="00F445B1" w:rsidRDefault="00BC2D69" w:rsidP="00C566B6">
              <w:pPr>
                <w:pStyle w:val="ListParagraph"/>
                <w:numPr>
                  <w:ilvl w:val="0"/>
                  <w:numId w:val="4"/>
                </w:numPr>
              </w:pPr>
              <w:sdt>
                <w:sdtPr>
                  <w:alias w:val="Имя участника"/>
                  <w:tag w:val="Имя участника"/>
                  <w:id w:val="-960875009"/>
                  <w:placeholder>
                    <w:docPart w:val="73B31B2FF3794FDBB1AD1E4FD59EFA32"/>
                  </w:placeholder>
                  <w:showingPlcHdr/>
                  <w:dataBinding w:prefixMappings="xmlns:ns0='urn:MeetingNotes' " w:xpath="/ns0:meetingNotes[1]/ns0:participants[1]/ns0:participant[1]/@name" w:storeItemID="{C69172E8-9A8C-42B1-95AB-6FE5FB232ECE}"/>
                  <w:text/>
                </w:sdtPr>
                <w:sdtEndPr/>
                <w:sdtContent>
                  <w:r w:rsidR="00C566B6" w:rsidRPr="00350109">
                    <w:rPr>
                      <w:rStyle w:val="PlaceholderText"/>
                    </w:rPr>
                    <w:t>Click here to enter text.</w:t>
                  </w:r>
                </w:sdtContent>
              </w:sdt>
              <w:r w:rsidR="00C566B6" w:rsidRPr="00C566B6">
                <w:t xml:space="preserve"> </w:t>
              </w:r>
            </w:p>
          </w:sdtContent>
        </w:sdt>
      </w:sdtContent>
    </w:sdt>
    <w:p w:rsidR="00F445B1" w:rsidRPr="00F445B1" w:rsidRDefault="00F445B1" w:rsidP="00D71419"/>
    <w:p w:rsidR="00D71419" w:rsidRPr="00D71419" w:rsidRDefault="00D71419" w:rsidP="00D71419">
      <w:pPr>
        <w:rPr>
          <w:lang w:val="ru-RU"/>
        </w:rPr>
      </w:pPr>
      <w:r w:rsidRPr="00D71419">
        <w:rPr>
          <w:lang w:val="ru-RU"/>
        </w:rPr>
        <w:t>Решили: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3495"/>
        <w:gridCol w:w="1985"/>
        <w:gridCol w:w="1553"/>
      </w:tblGrid>
      <w:tr w:rsidR="001F62B4" w:rsidRPr="00D71419" w:rsidTr="001F62B4">
        <w:tc>
          <w:tcPr>
            <w:tcW w:w="2312" w:type="dxa"/>
          </w:tcPr>
          <w:p w:rsidR="001F62B4" w:rsidRPr="001F62B4" w:rsidRDefault="001F62B4" w:rsidP="00D71419">
            <w:pPr>
              <w:rPr>
                <w:b/>
                <w:lang w:val="ru-RU"/>
              </w:rPr>
            </w:pPr>
            <w:r w:rsidRPr="001F62B4">
              <w:rPr>
                <w:b/>
                <w:lang w:val="ru-RU"/>
              </w:rPr>
              <w:t>Вопрос</w:t>
            </w:r>
          </w:p>
        </w:tc>
        <w:tc>
          <w:tcPr>
            <w:tcW w:w="3495" w:type="dxa"/>
          </w:tcPr>
          <w:p w:rsidR="001F62B4" w:rsidRPr="001F62B4" w:rsidRDefault="001F62B4" w:rsidP="00D71419">
            <w:pPr>
              <w:rPr>
                <w:b/>
                <w:lang w:val="ru-RU"/>
              </w:rPr>
            </w:pPr>
            <w:r w:rsidRPr="001F62B4">
              <w:rPr>
                <w:b/>
                <w:lang w:val="ru-RU"/>
              </w:rPr>
              <w:t>Принятое решение</w:t>
            </w:r>
          </w:p>
        </w:tc>
        <w:tc>
          <w:tcPr>
            <w:tcW w:w="1985" w:type="dxa"/>
          </w:tcPr>
          <w:p w:rsidR="001F62B4" w:rsidRPr="001F62B4" w:rsidRDefault="001F62B4" w:rsidP="00D71419">
            <w:pPr>
              <w:rPr>
                <w:b/>
                <w:lang w:val="ru-RU"/>
              </w:rPr>
            </w:pPr>
            <w:r w:rsidRPr="001F62B4">
              <w:rPr>
                <w:b/>
                <w:lang w:val="ru-RU"/>
              </w:rPr>
              <w:t>Ответственный</w:t>
            </w:r>
          </w:p>
        </w:tc>
        <w:tc>
          <w:tcPr>
            <w:tcW w:w="1553" w:type="dxa"/>
          </w:tcPr>
          <w:p w:rsidR="001F62B4" w:rsidRPr="001F62B4" w:rsidRDefault="001F62B4" w:rsidP="00D71419">
            <w:pPr>
              <w:rPr>
                <w:b/>
                <w:lang w:val="ru-RU"/>
              </w:rPr>
            </w:pPr>
            <w:r w:rsidRPr="001F62B4">
              <w:rPr>
                <w:b/>
                <w:lang w:val="ru-RU"/>
              </w:rPr>
              <w:t>Контрольный срок</w:t>
            </w:r>
          </w:p>
        </w:tc>
      </w:tr>
      <w:sdt>
        <w:sdtPr>
          <w:rPr>
            <w:lang w:val="ru-RU"/>
          </w:rPr>
          <w:alias w:val="Решения"/>
          <w:tag w:val="Решения"/>
          <w:id w:val="203453562"/>
          <w:lock w:val="contentLocked"/>
          <w15:dataBinding w:prefixMappings="xmlns:ns0='urn:MeetingNotes' " w:xpath="/ns0:meetingNotes[1]/ns0:decisions[1]/ns0:decision" w:storeItemID="{C69172E8-9A8C-42B1-95AB-6FE5FB232ECE}"/>
          <w15:repeatingSection>
            <w15:sectionTitle w:val="Решение"/>
          </w15:repeatingSection>
        </w:sdtPr>
        <w:sdtEndPr/>
        <w:sdtContent>
          <w:sdt>
            <w:sdtPr>
              <w:rPr>
                <w:lang w:val="ru-RU"/>
              </w:rPr>
              <w:id w:val="-148289499"/>
              <w:lock w:val="contentLocked"/>
              <w:placeholder>
                <w:docPart w:val="7E4CF3215D594EDAA50ECD4E647FC838"/>
              </w:placeholder>
              <w15:repeatingSectionItem/>
            </w:sdtPr>
            <w:sdtEndPr/>
            <w:sdtContent>
              <w:tr w:rsidR="001F62B4" w:rsidRPr="00D71419" w:rsidTr="001F62B4">
                <w:sdt>
                  <w:sdtPr>
                    <w:rPr>
                      <w:lang w:val="ru-RU"/>
                    </w:rPr>
                    <w:alias w:val="Вопрос"/>
                    <w:tag w:val="Вопрос"/>
                    <w:id w:val="-196538785"/>
                    <w:placeholder>
                      <w:docPart w:val="73B31B2FF3794FDBB1AD1E4FD59EFA32"/>
                    </w:placeholder>
                    <w:showingPlcHdr/>
                    <w:dataBinding w:prefixMappings="xmlns:ns0='urn:MeetingNotes' " w:xpath="/ns0:meetingNotes[1]/ns0:decisions[1]/ns0:decision[1]/@problem" w:storeItemID="{C69172E8-9A8C-42B1-95AB-6FE5FB232ECE}"/>
                    <w:text/>
                  </w:sdtPr>
                  <w:sdtEndPr/>
                  <w:sdtContent>
                    <w:tc>
                      <w:tcPr>
                        <w:tcW w:w="2312" w:type="dxa"/>
                      </w:tcPr>
                      <w:p w:rsidR="001F62B4" w:rsidRPr="0017146B" w:rsidRDefault="0017146B" w:rsidP="00CF6773">
                        <w:r w:rsidRPr="00350109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alias w:val="Принятое решение"/>
                    <w:tag w:val="Принятое решение"/>
                    <w:id w:val="-705638038"/>
                    <w:placeholder>
                      <w:docPart w:val="73B31B2FF3794FDBB1AD1E4FD59EFA32"/>
                    </w:placeholder>
                    <w:showingPlcHdr/>
                    <w:dataBinding w:prefixMappings="xmlns:ns0='urn:MeetingNotes' " w:xpath="/ns0:meetingNotes[1]/ns0:decisions[1]/ns0:decision[1]/@solution" w:storeItemID="{C69172E8-9A8C-42B1-95AB-6FE5FB232ECE}"/>
                    <w:text/>
                  </w:sdtPr>
                  <w:sdtEndPr/>
                  <w:sdtContent>
                    <w:tc>
                      <w:tcPr>
                        <w:tcW w:w="3495" w:type="dxa"/>
                      </w:tcPr>
                      <w:p w:rsidR="001F62B4" w:rsidRPr="0017146B" w:rsidRDefault="00E166EA" w:rsidP="00CF6773">
                        <w:r w:rsidRPr="00350109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alias w:val="Ответсвенный"/>
                    <w:tag w:val="Ответсвенный"/>
                    <w:id w:val="1395389358"/>
                    <w:placeholder>
                      <w:docPart w:val="73B31B2FF3794FDBB1AD1E4FD59EFA32"/>
                    </w:placeholder>
                    <w:showingPlcHdr/>
                    <w:dataBinding w:prefixMappings="xmlns:ns0='urn:MeetingNotes' " w:xpath="/ns0:meetingNotes[1]/ns0:decisions[1]/ns0:decision[1]/@responsible" w:storeItemID="{C69172E8-9A8C-42B1-95AB-6FE5FB232ECE}"/>
                    <w:text/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1F62B4" w:rsidRPr="0017146B" w:rsidRDefault="00E166EA" w:rsidP="00CF6773">
                        <w:r w:rsidRPr="00350109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rPr>
                      <w:lang w:val="ru-RU"/>
                    </w:rPr>
                    <w:alias w:val="Контрольная дата"/>
                    <w:tag w:val="Контрольная дата"/>
                    <w:id w:val="-1376837865"/>
                    <w:placeholder>
                      <w:docPart w:val="5805A29A198C45F6B9C362E381E097F9"/>
                    </w:placeholder>
                    <w:showingPlcHdr/>
                    <w:dataBinding w:prefixMappings="xmlns:ns0='urn:MeetingNotes' " w:xpath="/ns0:meetingNotes[1]/ns0:decisions[1]/ns0:decision[1]/@controlDate" w:storeItemID="{C69172E8-9A8C-42B1-95AB-6FE5FB232ECE}"/>
                    <w:date>
                      <w:dateFormat w:val="dd.MM.yyyy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1553" w:type="dxa"/>
                      </w:tcPr>
                      <w:p w:rsidR="001F62B4" w:rsidRPr="00E166EA" w:rsidRDefault="00E166EA" w:rsidP="00CF6773">
                        <w:r w:rsidRPr="00350109">
                          <w:rPr>
                            <w:rStyle w:val="PlaceholderText"/>
                          </w:rPr>
                          <w:t>Click here to enter a date.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D71419" w:rsidRPr="00E166EA" w:rsidRDefault="00D71419" w:rsidP="00D71419"/>
    <w:p w:rsidR="00D71419" w:rsidRPr="00E166EA" w:rsidRDefault="00D71419" w:rsidP="00D71419">
      <w:pPr>
        <w:jc w:val="right"/>
      </w:pPr>
    </w:p>
    <w:p w:rsidR="00D71419" w:rsidRPr="006D706A" w:rsidRDefault="00D71419" w:rsidP="00D71419">
      <w:pPr>
        <w:jc w:val="right"/>
      </w:pPr>
      <w:r>
        <w:rPr>
          <w:lang w:val="ru-RU"/>
        </w:rPr>
        <w:t>Секретарь</w:t>
      </w:r>
      <w:r w:rsidRPr="006D706A">
        <w:t xml:space="preserve"> </w:t>
      </w:r>
      <w:sdt>
        <w:sdtPr>
          <w:rPr>
            <w:lang w:val="ru-RU"/>
          </w:rPr>
          <w:alias w:val="Секретарь"/>
          <w:tag w:val="Секретарь"/>
          <w:id w:val="-1459333120"/>
          <w:placeholder>
            <w:docPart w:val="73B31B2FF3794FDBB1AD1E4FD59EFA32"/>
          </w:placeholder>
          <w:showingPlcHdr/>
          <w:dataBinding w:prefixMappings="xmlns:ns0='urn:MeetingNotes' " w:xpath="/ns0:meetingNotes[1]/@secretary" w:storeItemID="{C69172E8-9A8C-42B1-95AB-6FE5FB232ECE}"/>
          <w:text/>
        </w:sdtPr>
        <w:sdtEndPr/>
        <w:sdtContent>
          <w:r w:rsidR="006D706A" w:rsidRPr="00350109">
            <w:rPr>
              <w:rStyle w:val="PlaceholderText"/>
            </w:rPr>
            <w:t>Click here to enter text.</w:t>
          </w:r>
        </w:sdtContent>
      </w:sdt>
    </w:p>
    <w:sectPr w:rsidR="00D71419" w:rsidRPr="006D70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D2164"/>
    <w:multiLevelType w:val="hybridMultilevel"/>
    <w:tmpl w:val="4F56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4F27"/>
    <w:multiLevelType w:val="hybridMultilevel"/>
    <w:tmpl w:val="7C2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701E2"/>
    <w:multiLevelType w:val="hybridMultilevel"/>
    <w:tmpl w:val="BCC4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F0E3B"/>
    <w:multiLevelType w:val="hybridMultilevel"/>
    <w:tmpl w:val="31D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attachedTemplate r:id="rId1"/>
  <w:documentProtection w:edit="forms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69"/>
    <w:rsid w:val="0017146B"/>
    <w:rsid w:val="00177B34"/>
    <w:rsid w:val="001F62B4"/>
    <w:rsid w:val="002F6BBB"/>
    <w:rsid w:val="00316B04"/>
    <w:rsid w:val="00590510"/>
    <w:rsid w:val="006D706A"/>
    <w:rsid w:val="00787A6C"/>
    <w:rsid w:val="008F3429"/>
    <w:rsid w:val="00984778"/>
    <w:rsid w:val="00BC2D69"/>
    <w:rsid w:val="00C566B6"/>
    <w:rsid w:val="00CF6773"/>
    <w:rsid w:val="00D71419"/>
    <w:rsid w:val="00E166EA"/>
    <w:rsid w:val="00F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E461E-831D-4098-BF35-1CD9A91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419"/>
    <w:pPr>
      <w:ind w:left="720"/>
      <w:contextualSpacing/>
    </w:pPr>
  </w:style>
  <w:style w:type="table" w:styleId="TableGrid">
    <w:name w:val="Table Grid"/>
    <w:basedOn w:val="TableNormal"/>
    <w:uiPriority w:val="39"/>
    <w:rsid w:val="00D71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87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ffice\ContentControls\Tables\&#1054;&#1090;&#1095;&#1077;&#1090;%20&#1086;%20&#1089;&#1086;&#1074;&#1077;&#1097;&#1072;&#1085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B31B2FF3794FDBB1AD1E4FD59EF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C1C2-ED39-48C6-820E-09ABC7B067C3}"/>
      </w:docPartPr>
      <w:docPartBody>
        <w:p w:rsidR="00000000" w:rsidRDefault="00254E9F">
          <w:pPr>
            <w:pStyle w:val="73B31B2FF3794FDBB1AD1E4FD59EFA32"/>
          </w:pPr>
          <w:r w:rsidRPr="00350109">
            <w:rPr>
              <w:rStyle w:val="PlaceholderText"/>
            </w:rPr>
            <w:t>Click here to enter text.</w:t>
          </w:r>
        </w:p>
      </w:docPartBody>
    </w:docPart>
    <w:docPart>
      <w:docPartPr>
        <w:name w:val="5805A29A198C45F6B9C362E381E09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12866-61DB-4585-BD14-047B06DF2FFB}"/>
      </w:docPartPr>
      <w:docPartBody>
        <w:p w:rsidR="00000000" w:rsidRDefault="00254E9F">
          <w:pPr>
            <w:pStyle w:val="5805A29A198C45F6B9C362E381E097F9"/>
          </w:pPr>
          <w:r w:rsidRPr="00350109">
            <w:rPr>
              <w:rStyle w:val="PlaceholderText"/>
            </w:rPr>
            <w:t>Click here to enter a date.</w:t>
          </w:r>
        </w:p>
      </w:docPartBody>
    </w:docPart>
    <w:docPart>
      <w:docPartPr>
        <w:name w:val="7E4CF3215D594EDAA50ECD4E647FC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B398-B0F2-49F4-AC9F-82DBF1757B4C}"/>
      </w:docPartPr>
      <w:docPartBody>
        <w:p w:rsidR="00000000" w:rsidRDefault="00254E9F">
          <w:pPr>
            <w:pStyle w:val="7E4CF3215D594EDAA50ECD4E647FC838"/>
          </w:pPr>
          <w:r w:rsidRPr="00D60A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9F"/>
    <w:rsid w:val="0025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B31B2FF3794FDBB1AD1E4FD59EFA32">
    <w:name w:val="73B31B2FF3794FDBB1AD1E4FD59EFA32"/>
  </w:style>
  <w:style w:type="paragraph" w:customStyle="1" w:styleId="5805A29A198C45F6B9C362E381E097F9">
    <w:name w:val="5805A29A198C45F6B9C362E381E097F9"/>
  </w:style>
  <w:style w:type="paragraph" w:customStyle="1" w:styleId="7E4CF3215D594EDAA50ECD4E647FC838">
    <w:name w:val="7E4CF3215D594EDAA50ECD4E647FC8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etingNotes xmlns="urn:MeetingNotes" subject="" date="" secretary="">
  <participants>
    <participant name=""/>
  </participants>
  <decisions>
    <decision problem="" solution="" responsible="" controlDate=""/>
  </decisions>
</meetingNotes>
</file>

<file path=customXml/itemProps1.xml><?xml version="1.0" encoding="utf-8"?>
<ds:datastoreItem xmlns:ds="http://schemas.openxmlformats.org/officeDocument/2006/customXml" ds:itemID="{C69172E8-9A8C-42B1-95AB-6FE5FB232ECE}">
  <ds:schemaRefs>
    <ds:schemaRef ds:uri="urn:MeetingNo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о совещании.dotx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Отчет о совещании «&lt;Click here to enter text.&gt;» от «&lt;Click here to enter a date.</vt:lpstr>
    </vt:vector>
  </TitlesOfParts>
  <Company>EPAM Systems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1</cp:revision>
  <dcterms:created xsi:type="dcterms:W3CDTF">2013-09-21T13:15:00Z</dcterms:created>
  <dcterms:modified xsi:type="dcterms:W3CDTF">2013-09-21T13:15:00Z</dcterms:modified>
</cp:coreProperties>
</file>