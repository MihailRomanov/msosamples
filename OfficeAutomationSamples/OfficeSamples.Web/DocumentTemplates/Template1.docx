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19" w:rsidRPr="00787A6C" w:rsidRDefault="00D71419" w:rsidP="00D71419">
      <w:pPr>
        <w:pStyle w:val="Heading1"/>
        <w:pBdr>
          <w:bottom w:val="single" w:sz="6" w:space="1" w:color="auto"/>
        </w:pBdr>
      </w:pPr>
      <w:r w:rsidRPr="00D71419">
        <w:rPr>
          <w:lang w:val="ru-RU"/>
        </w:rPr>
        <w:t>Отчет</w:t>
      </w:r>
      <w:r w:rsidRPr="00787A6C">
        <w:t xml:space="preserve"> </w:t>
      </w:r>
      <w:r w:rsidRPr="00D71419">
        <w:rPr>
          <w:lang w:val="ru-RU"/>
        </w:rPr>
        <w:t>о</w:t>
      </w:r>
      <w:r w:rsidRPr="00787A6C">
        <w:t xml:space="preserve"> </w:t>
      </w:r>
      <w:r w:rsidRPr="00D71419">
        <w:rPr>
          <w:lang w:val="ru-RU"/>
        </w:rPr>
        <w:t>совещании</w:t>
      </w:r>
      <w:r w:rsidRPr="00787A6C">
        <w:t xml:space="preserve"> «</w:t>
      </w:r>
      <w:sdt>
        <w:sdtPr>
          <w:rPr>
            <w:lang w:val="ru-RU"/>
          </w:rPr>
          <w:alias w:val="Тема совещания"/>
          <w:tag w:val="Тема совещания"/>
          <w:id w:val="673231536"/>
          <w:placeholder>
            <w:docPart w:val="73B31B2FF3794FDBB1AD1E4FD59EFA32"/>
          </w:placeholder>
          <w:showingPlcHdr/>
          <w:dataBinding w:prefixMappings="xmlns:ns0='urn:MeetingNotes' " w:xpath="/ns0:meetingNotes[1]/@subject" w:storeItemID="{C69172E8-9A8C-42B1-95AB-6FE5FB232ECE}"/>
          <w:text/>
        </w:sdtPr>
        <w:sdtEndPr/>
        <w:sdtContent>
          <w:r w:rsidR="00787A6C" w:rsidRPr="00350109">
            <w:rPr>
              <w:rStyle w:val="PlaceholderText"/>
            </w:rPr>
            <w:t>Click here to enter text.</w:t>
          </w:r>
        </w:sdtContent>
      </w:sdt>
      <w:r w:rsidRPr="00787A6C">
        <w:t xml:space="preserve">» </w:t>
      </w:r>
      <w:r w:rsidRPr="00D71419">
        <w:rPr>
          <w:lang w:val="ru-RU"/>
        </w:rPr>
        <w:t>от</w:t>
      </w:r>
      <w:r w:rsidRPr="00787A6C">
        <w:t xml:space="preserve"> «</w:t>
      </w:r>
      <w:sdt>
        <w:sdtPr>
          <w:rPr>
            <w:lang w:val="ru-RU"/>
          </w:rPr>
          <w:alias w:val="Дата совещания"/>
          <w:tag w:val="Дата совещания"/>
          <w:id w:val="1631282961"/>
          <w:placeholder>
            <w:docPart w:val="5805A29A198C45F6B9C362E381E097F9"/>
          </w:placeholder>
          <w:showingPlcHdr/>
          <w:dataBinding w:prefixMappings="xmlns:ns0='urn:MeetingNotes' " w:xpath="/ns0:meetingNotes[1]/@date" w:storeItemID="{C69172E8-9A8C-42B1-95AB-6FE5FB232ECE}"/>
          <w:date>
            <w:dateFormat w:val="dd.MM.yyyy"/>
            <w:lid w:val="ru-RU"/>
            <w:storeMappedDataAs w:val="date"/>
            <w:calendar w:val="gregorian"/>
          </w:date>
        </w:sdtPr>
        <w:sdtEndPr/>
        <w:sdtContent>
          <w:r w:rsidR="006D706A" w:rsidRPr="00350109">
            <w:rPr>
              <w:rStyle w:val="PlaceholderText"/>
            </w:rPr>
            <w:t>Click here to enter a date.</w:t>
          </w:r>
        </w:sdtContent>
      </w:sdt>
      <w:r w:rsidRPr="00787A6C">
        <w:t>»</w:t>
      </w:r>
    </w:p>
    <w:p w:rsidR="00D71419" w:rsidRPr="00787A6C" w:rsidRDefault="00D71419" w:rsidP="00D71419"/>
    <w:p w:rsidR="00D71419" w:rsidRPr="00D71419" w:rsidRDefault="00D71419" w:rsidP="00D71419">
      <w:pPr>
        <w:rPr>
          <w:lang w:val="ru-RU"/>
        </w:rPr>
      </w:pPr>
      <w:r w:rsidRPr="00D71419">
        <w:rPr>
          <w:lang w:val="ru-RU"/>
        </w:rPr>
        <w:t>Участвовали:</w:t>
      </w:r>
    </w:p>
    <w:sdt>
      <w:sdtPr>
        <w:alias w:val="Участники"/>
        <w:tag w:val="Участники"/>
        <w:id w:val="-487021834"/>
        <w:lock w:val="contentLocked"/>
        <w15:dataBinding w:prefixMappings="xmlns:ns0='urn:MeetingNotes' " w:xpath="/ns0:meetingNotes[1]/ns0:participants[1]/ns0:participant" w:storeItemID="{C69172E8-9A8C-42B1-95AB-6FE5FB232ECE}"/>
        <w15:repeatingSection>
          <w15:sectionTitle w:val="Участник"/>
        </w15:repeatingSection>
      </w:sdtPr>
      <w:sdtEndPr/>
      <w:sdtContent>
        <w:sdt>
          <w:sdtPr>
            <w:id w:val="2113702776"/>
            <w:lock w:val="contentLocked"/>
            <w:placeholder>
              <w:docPart w:val="7E4CF3215D594EDAA50ECD4E647FC838"/>
            </w:placeholder>
            <w15:repeatingSectionItem/>
          </w:sdtPr>
          <w:sdtEndPr/>
          <w:sdtContent>
            <w:p w:rsidR="00D71419" w:rsidRPr="00F445B1" w:rsidRDefault="00BC7428" w:rsidP="00C566B6">
              <w:pPr>
                <w:pStyle w:val="ListParagraph"/>
                <w:numPr>
                  <w:ilvl w:val="0"/>
                  <w:numId w:val="4"/>
                </w:numPr>
              </w:pPr>
              <w:sdt>
                <w:sdtPr>
                  <w:alias w:val="Имя участника"/>
                  <w:tag w:val="Имя участника"/>
                  <w:id w:val="-960875009"/>
                  <w:placeholder>
                    <w:docPart w:val="73B31B2FF3794FDBB1AD1E4FD59EFA32"/>
                  </w:placeholder>
                  <w:showingPlcHdr/>
                  <w:dataBinding w:prefixMappings="xmlns:ns0='urn:MeetingNotes' " w:xpath="/ns0:meetingNotes[1]/ns0:participants[1]/ns0:participant[1]/@name" w:storeItemID="{C69172E8-9A8C-42B1-95AB-6FE5FB232ECE}"/>
                  <w:text/>
                </w:sdtPr>
                <w:sdtEndPr/>
                <w:sdtContent>
                  <w:r w:rsidR="00C566B6" w:rsidRPr="00350109">
                    <w:rPr>
                      <w:rStyle w:val="PlaceholderText"/>
                    </w:rPr>
                    <w:t>Click here to enter text.</w:t>
                  </w:r>
                </w:sdtContent>
              </w:sdt>
              <w:r w:rsidR="00C566B6" w:rsidRPr="00C566B6">
                <w:t xml:space="preserve"> </w:t>
              </w:r>
            </w:p>
          </w:sdtContent>
        </w:sdt>
      </w:sdtContent>
    </w:sdt>
    <w:p w:rsidR="00F445B1" w:rsidRPr="00F445B1" w:rsidRDefault="00F445B1" w:rsidP="00D71419"/>
    <w:p w:rsidR="00D71419" w:rsidRPr="00D71419" w:rsidRDefault="00D71419" w:rsidP="00D71419">
      <w:pPr>
        <w:rPr>
          <w:lang w:val="ru-RU"/>
        </w:rPr>
      </w:pPr>
      <w:r w:rsidRPr="00D71419">
        <w:rPr>
          <w:lang w:val="ru-RU"/>
        </w:rPr>
        <w:t>Решили: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3495"/>
        <w:gridCol w:w="1985"/>
        <w:gridCol w:w="1553"/>
      </w:tblGrid>
      <w:tr w:rsidR="001F62B4" w:rsidRPr="00D71419" w:rsidTr="001F62B4">
        <w:tc>
          <w:tcPr>
            <w:tcW w:w="2312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Вопрос</w:t>
            </w:r>
          </w:p>
        </w:tc>
        <w:tc>
          <w:tcPr>
            <w:tcW w:w="3495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Принятое решение</w:t>
            </w:r>
          </w:p>
        </w:tc>
        <w:tc>
          <w:tcPr>
            <w:tcW w:w="1985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Ответственный</w:t>
            </w:r>
          </w:p>
        </w:tc>
        <w:tc>
          <w:tcPr>
            <w:tcW w:w="1553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Контрольный срок</w:t>
            </w:r>
          </w:p>
        </w:tc>
      </w:tr>
      <w:sdt>
        <w:sdtPr>
          <w:rPr>
            <w:lang w:val="ru-RU"/>
          </w:rPr>
          <w:alias w:val="Решения"/>
          <w:tag w:val="Решения"/>
          <w:id w:val="203453562"/>
          <w:lock w:val="contentLocked"/>
          <w15:dataBinding w:prefixMappings="xmlns:ns0='urn:MeetingNotes' " w:xpath="/ns0:meetingNotes[1]/ns0:decisions[1]/ns0:decision" w:storeItemID="{C69172E8-9A8C-42B1-95AB-6FE5FB232ECE}"/>
          <w15:repeatingSection>
            <w15:sectionTitle w:val="Решение"/>
          </w15:repeatingSection>
        </w:sdtPr>
        <w:sdtEndPr/>
        <w:sdtContent>
          <w:sdt>
            <w:sdtPr>
              <w:rPr>
                <w:lang w:val="ru-RU"/>
              </w:rPr>
              <w:id w:val="-148289499"/>
              <w:lock w:val="contentLocked"/>
              <w:placeholder>
                <w:docPart w:val="7E4CF3215D594EDAA50ECD4E647FC838"/>
              </w:placeholder>
              <w15:repeatingSectionItem/>
            </w:sdtPr>
            <w:sdtEndPr/>
            <w:sdtContent>
              <w:tr w:rsidR="001F62B4" w:rsidRPr="00D71419" w:rsidTr="001F62B4">
                <w:sdt>
                  <w:sdtPr>
                    <w:rPr>
                      <w:lang w:val="ru-RU"/>
                    </w:rPr>
                    <w:alias w:val="Вопрос"/>
                    <w:tag w:val="Вопрос"/>
                    <w:id w:val="-196538785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problem" w:storeItemID="{C69172E8-9A8C-42B1-95AB-6FE5FB232ECE}"/>
                    <w:text/>
                  </w:sdtPr>
                  <w:sdtEndPr/>
                  <w:sdtContent>
                    <w:tc>
                      <w:tcPr>
                        <w:tcW w:w="2312" w:type="dxa"/>
                      </w:tcPr>
                      <w:p w:rsidR="001F62B4" w:rsidRPr="0017146B" w:rsidRDefault="0017146B" w:rsidP="00BC7428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Принятое решение"/>
                    <w:tag w:val="Принятое решение"/>
                    <w:id w:val="-705638038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solution" w:storeItemID="{C69172E8-9A8C-42B1-95AB-6FE5FB232ECE}"/>
                    <w:text/>
                  </w:sdtPr>
                  <w:sdtEndPr/>
                  <w:sdtContent>
                    <w:tc>
                      <w:tcPr>
                        <w:tcW w:w="3495" w:type="dxa"/>
                      </w:tcPr>
                      <w:p w:rsidR="001F62B4" w:rsidRPr="0017146B" w:rsidRDefault="00E166EA" w:rsidP="00BC7428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Ответсвенный"/>
                    <w:tag w:val="Ответсвенный"/>
                    <w:id w:val="1395389358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responsible" w:storeItemID="{C69172E8-9A8C-42B1-95AB-6FE5FB232ECE}"/>
                    <w:text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1F62B4" w:rsidRPr="0017146B" w:rsidRDefault="00E166EA" w:rsidP="00BC7428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alias w:val="Контрольная дата"/>
                    <w:tag w:val="Контрольная дата"/>
                    <w:id w:val="-1376837865"/>
                    <w:placeholder>
                      <w:docPart w:val="5805A29A198C45F6B9C362E381E097F9"/>
                    </w:placeholder>
                    <w:showingPlcHdr/>
                    <w:dataBinding w:prefixMappings="xmlns:ns0='urn:MeetingNotes' " w:xpath="/ns0:meetingNotes[1]/ns0:decisions[1]/ns0:decision[1]/@controlDate" w:storeItemID="{C69172E8-9A8C-42B1-95AB-6FE5FB232ECE}"/>
                    <w:date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1553" w:type="dxa"/>
                      </w:tcPr>
                      <w:p w:rsidR="001F62B4" w:rsidRPr="00E166EA" w:rsidRDefault="00E166EA" w:rsidP="00BC7428">
                        <w:r w:rsidRPr="00350109">
                          <w:rPr>
                            <w:rStyle w:val="PlaceholderText"/>
                          </w:rPr>
                          <w:t>Click here to enter a date.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71419" w:rsidRPr="00E166EA" w:rsidRDefault="00D71419" w:rsidP="00D71419"/>
    <w:p w:rsidR="00D71419" w:rsidRPr="00E166EA" w:rsidRDefault="00D71419" w:rsidP="00D71419">
      <w:pPr>
        <w:jc w:val="right"/>
      </w:pPr>
    </w:p>
    <w:p w:rsidR="00D71419" w:rsidRPr="006D706A" w:rsidRDefault="00D71419" w:rsidP="00D71419">
      <w:pPr>
        <w:jc w:val="right"/>
      </w:pPr>
      <w:r>
        <w:rPr>
          <w:lang w:val="ru-RU"/>
        </w:rPr>
        <w:t>Секретарь</w:t>
      </w:r>
      <w:r w:rsidRPr="006D706A">
        <w:t xml:space="preserve"> </w:t>
      </w:r>
      <w:sdt>
        <w:sdtPr>
          <w:rPr>
            <w:lang w:val="ru-RU"/>
          </w:rPr>
          <w:alias w:val="Секретарь"/>
          <w:tag w:val="Секретарь"/>
          <w:id w:val="-1459333120"/>
          <w:placeholder>
            <w:docPart w:val="73B31B2FF3794FDBB1AD1E4FD59EFA32"/>
          </w:placeholder>
          <w:showingPlcHdr/>
          <w:dataBinding w:prefixMappings="xmlns:ns0='urn:MeetingNotes' " w:xpath="/ns0:meetingNotes[1]/@secretary" w:storeItemID="{C69172E8-9A8C-42B1-95AB-6FE5FB232ECE}"/>
          <w:text/>
        </w:sdtPr>
        <w:sdtEndPr/>
        <w:sdtContent>
          <w:r w:rsidR="006D706A" w:rsidRPr="00350109">
            <w:rPr>
              <w:rStyle w:val="PlaceholderText"/>
            </w:rPr>
            <w:t>Click here to enter text.</w:t>
          </w:r>
        </w:sdtContent>
      </w:sdt>
    </w:p>
    <w:sectPr w:rsidR="00D71419" w:rsidRPr="006D70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2164"/>
    <w:multiLevelType w:val="hybridMultilevel"/>
    <w:tmpl w:val="4F5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4F27"/>
    <w:multiLevelType w:val="hybridMultilevel"/>
    <w:tmpl w:val="7C2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01E2"/>
    <w:multiLevelType w:val="hybridMultilevel"/>
    <w:tmpl w:val="BCC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F0E3B"/>
    <w:multiLevelType w:val="hybridMultilevel"/>
    <w:tmpl w:val="31D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dcdCcn31lcl4Xtaa+LYVr2qbQZNT+UehLbeS8ZbxWaP0BW5DRzJ+RwLGET4ch03F+uelWpP/JuaKjSwkN2nt6w==" w:salt="a6hcuvKii2wkkQx3Mz5H6A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69"/>
    <w:rsid w:val="0017146B"/>
    <w:rsid w:val="00177B34"/>
    <w:rsid w:val="001F62B4"/>
    <w:rsid w:val="002F6BBB"/>
    <w:rsid w:val="00316B04"/>
    <w:rsid w:val="00590510"/>
    <w:rsid w:val="006D706A"/>
    <w:rsid w:val="00787A6C"/>
    <w:rsid w:val="008F3429"/>
    <w:rsid w:val="00984778"/>
    <w:rsid w:val="00BC2D69"/>
    <w:rsid w:val="00BC7428"/>
    <w:rsid w:val="00C566B6"/>
    <w:rsid w:val="00CF6773"/>
    <w:rsid w:val="00D71419"/>
    <w:rsid w:val="00E166EA"/>
    <w:rsid w:val="00F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E461E-831D-4098-BF35-1CD9A91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419"/>
    <w:pPr>
      <w:ind w:left="720"/>
      <w:contextualSpacing/>
    </w:pPr>
  </w:style>
  <w:style w:type="table" w:styleId="TableGrid">
    <w:name w:val="Table Grid"/>
    <w:basedOn w:val="TableNormal"/>
    <w:uiPriority w:val="39"/>
    <w:rsid w:val="00D7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7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ffice\ContentControls\Tables\&#1054;&#1090;&#1095;&#1077;&#1090;%20&#1086;%20&#1089;&#1086;&#1074;&#1077;&#109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B31B2FF3794FDBB1AD1E4FD59EF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C1C2-ED39-48C6-820E-09ABC7B067C3}"/>
      </w:docPartPr>
      <w:docPartBody>
        <w:p w:rsidR="00781E3A" w:rsidRDefault="00254E9F">
          <w:pPr>
            <w:pStyle w:val="73B31B2FF3794FDBB1AD1E4FD59EFA32"/>
          </w:pPr>
          <w:r w:rsidRPr="00350109">
            <w:rPr>
              <w:rStyle w:val="PlaceholderText"/>
            </w:rPr>
            <w:t>Click here to enter text.</w:t>
          </w:r>
        </w:p>
      </w:docPartBody>
    </w:docPart>
    <w:docPart>
      <w:docPartPr>
        <w:name w:val="5805A29A198C45F6B9C362E381E09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12866-61DB-4585-BD14-047B06DF2FFB}"/>
      </w:docPartPr>
      <w:docPartBody>
        <w:p w:rsidR="00781E3A" w:rsidRDefault="00254E9F">
          <w:pPr>
            <w:pStyle w:val="5805A29A198C45F6B9C362E381E097F9"/>
          </w:pPr>
          <w:r w:rsidRPr="00350109">
            <w:rPr>
              <w:rStyle w:val="PlaceholderText"/>
            </w:rPr>
            <w:t>Click here to enter a date.</w:t>
          </w:r>
        </w:p>
      </w:docPartBody>
    </w:docPart>
    <w:docPart>
      <w:docPartPr>
        <w:name w:val="7E4CF3215D594EDAA50ECD4E647F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B398-B0F2-49F4-AC9F-82DBF1757B4C}"/>
      </w:docPartPr>
      <w:docPartBody>
        <w:p w:rsidR="00781E3A" w:rsidRDefault="00254E9F">
          <w:pPr>
            <w:pStyle w:val="7E4CF3215D594EDAA50ECD4E647FC838"/>
          </w:pPr>
          <w:r w:rsidRPr="00D60A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9F"/>
    <w:rsid w:val="00074555"/>
    <w:rsid w:val="00254E9F"/>
    <w:rsid w:val="007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B31B2FF3794FDBB1AD1E4FD59EFA32">
    <w:name w:val="73B31B2FF3794FDBB1AD1E4FD59EFA32"/>
  </w:style>
  <w:style w:type="paragraph" w:customStyle="1" w:styleId="5805A29A198C45F6B9C362E381E097F9">
    <w:name w:val="5805A29A198C45F6B9C362E381E097F9"/>
  </w:style>
  <w:style w:type="paragraph" w:customStyle="1" w:styleId="7E4CF3215D594EDAA50ECD4E647FC838">
    <w:name w:val="7E4CF3215D594EDAA50ECD4E647FC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etingNotes xmlns="urn:MeetingNotes" subject="" date="" secretary="">
  <participants>
    <participant name=""/>
  </participants>
  <decisions>
    <decision problem="" solution="" responsible="" controlDate=""/>
  </decisions>
</meetingNotes>
</file>

<file path=customXml/itemProps1.xml><?xml version="1.0" encoding="utf-8"?>
<ds:datastoreItem xmlns:ds="http://schemas.openxmlformats.org/officeDocument/2006/customXml" ds:itemID="{C69172E8-9A8C-42B1-95AB-6FE5FB232ECE}">
  <ds:schemaRefs>
    <ds:schemaRef ds:uri="urn:MeetingNo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о совещании.dotx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Отчет о совещании «&lt;Click here to enter text.&gt;» от «&lt;Click here to enter a date.</vt:lpstr>
    </vt:vector>
  </TitlesOfParts>
  <Company>EPAM Systems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2013-09-21T13:15:00Z</dcterms:created>
  <dcterms:modified xsi:type="dcterms:W3CDTF">2013-11-24T12:44:00Z</dcterms:modified>
</cp:coreProperties>
</file>