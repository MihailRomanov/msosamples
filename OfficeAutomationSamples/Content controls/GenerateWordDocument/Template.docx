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419" w:rsidRPr="00787A6C" w:rsidRDefault="000D7C1C" w:rsidP="00D71419">
      <w:pPr>
        <w:pStyle w:val="Heading1"/>
        <w:pBdr>
          <w:bottom w:val="single" w:sz="6" w:space="1" w:color="auto"/>
        </w:pBdr>
      </w:pPr>
      <w:r>
        <w:t>Meeting notes</w:t>
      </w:r>
      <w:r w:rsidR="00D71419" w:rsidRPr="00787A6C">
        <w:t xml:space="preserve"> «</w:t>
      </w:r>
      <w:sdt>
        <w:sdtPr>
          <w:rPr>
            <w:lang w:val="ru-RU"/>
          </w:rPr>
          <w:alias w:val="Тема совещания"/>
          <w:tag w:val="Тема совещания"/>
          <w:id w:val="673231536"/>
          <w:placeholder>
            <w:docPart w:val="73B31B2FF3794FDBB1AD1E4FD59EFA32"/>
          </w:placeholder>
          <w:showingPlcHdr/>
          <w:dataBinding w:prefixMappings="xmlns:ns0='urn:MeetingNotes' " w:xpath="/ns0:meetingNotes[1]/@subject" w:storeItemID="{C69172E8-9A8C-42B1-95AB-6FE5FB232ECE}"/>
          <w:text/>
        </w:sdtPr>
        <w:sdtEndPr/>
        <w:sdtContent>
          <w:r w:rsidR="00787A6C" w:rsidRPr="00350109">
            <w:rPr>
              <w:rStyle w:val="PlaceholderText"/>
            </w:rPr>
            <w:t>Click here to enter text</w:t>
          </w:r>
          <w:proofErr w:type="gramStart"/>
          <w:r w:rsidR="00787A6C" w:rsidRPr="00350109">
            <w:rPr>
              <w:rStyle w:val="PlaceholderText"/>
            </w:rPr>
            <w:t>.</w:t>
          </w:r>
          <w:proofErr w:type="gramEnd"/>
        </w:sdtContent>
      </w:sdt>
      <w:r w:rsidR="00D71419" w:rsidRPr="00787A6C">
        <w:t xml:space="preserve">» </w:t>
      </w:r>
      <w:r>
        <w:t>from</w:t>
      </w:r>
      <w:r w:rsidR="00D71419" w:rsidRPr="00787A6C">
        <w:t xml:space="preserve"> «</w:t>
      </w:r>
      <w:sdt>
        <w:sdtPr>
          <w:rPr>
            <w:lang w:val="ru-RU"/>
          </w:rPr>
          <w:alias w:val="Дата совещания"/>
          <w:tag w:val="Дата совещания"/>
          <w:id w:val="1631282961"/>
          <w:placeholder>
            <w:docPart w:val="5805A29A198C45F6B9C362E381E097F9"/>
          </w:placeholder>
          <w:showingPlcHdr/>
          <w:dataBinding w:prefixMappings="xmlns:ns0='urn:MeetingNotes' " w:xpath="/ns0:meetingNotes[1]/@date" w:storeItemID="{C69172E8-9A8C-42B1-95AB-6FE5FB232ECE}"/>
          <w:date>
            <w:dateFormat w:val="dd.MM.yyyy"/>
            <w:lid w:val="ru-RU"/>
            <w:storeMappedDataAs w:val="date"/>
            <w:calendar w:val="gregorian"/>
          </w:date>
        </w:sdtPr>
        <w:sdtEndPr/>
        <w:sdtContent>
          <w:r w:rsidR="006D706A" w:rsidRPr="00350109">
            <w:rPr>
              <w:rStyle w:val="PlaceholderText"/>
            </w:rPr>
            <w:t>Click here to enter a date.</w:t>
          </w:r>
        </w:sdtContent>
      </w:sdt>
      <w:r w:rsidR="00D71419" w:rsidRPr="00787A6C">
        <w:t>»</w:t>
      </w:r>
    </w:p>
    <w:p w:rsidR="00D71419" w:rsidRPr="00787A6C" w:rsidRDefault="00D71419" w:rsidP="00D71419"/>
    <w:p w:rsidR="00D71419" w:rsidRPr="00D71419" w:rsidRDefault="000D7C1C" w:rsidP="00D71419">
      <w:pPr>
        <w:rPr>
          <w:lang w:val="ru-RU"/>
        </w:rPr>
      </w:pPr>
      <w:r>
        <w:t>Participants</w:t>
      </w:r>
      <w:r w:rsidR="00D71419" w:rsidRPr="00D71419">
        <w:rPr>
          <w:lang w:val="ru-RU"/>
        </w:rPr>
        <w:t>:</w:t>
      </w:r>
    </w:p>
    <w:sdt>
      <w:sdtPr>
        <w:alias w:val="Участники"/>
        <w:tag w:val="Участники"/>
        <w:id w:val="-487021834"/>
        <w:lock w:val="contentLocked"/>
        <w15:dataBinding w:prefixMappings="xmlns:ns0='urn:MeetingNotes' " w:xpath="/ns0:meetingNotes[1]/ns0:participants[1]/ns0:participant" w:storeItemID="{C69172E8-9A8C-42B1-95AB-6FE5FB232ECE}"/>
        <w15:repeatingSection>
          <w15:sectionTitle w:val="Участник"/>
        </w15:repeatingSection>
      </w:sdtPr>
      <w:sdtEndPr/>
      <w:sdtContent>
        <w:sdt>
          <w:sdtPr>
            <w:id w:val="2113702776"/>
            <w:lock w:val="contentLocked"/>
            <w:placeholder>
              <w:docPart w:val="7E4CF3215D594EDAA50ECD4E647FC838"/>
            </w:placeholder>
            <w15:repeatingSectionItem/>
          </w:sdtPr>
          <w:sdtEndPr/>
          <w:sdtContent>
            <w:p w:rsidR="00D71419" w:rsidRPr="00F445B1" w:rsidRDefault="000D7C1C" w:rsidP="00C566B6">
              <w:pPr>
                <w:pStyle w:val="ListParagraph"/>
                <w:numPr>
                  <w:ilvl w:val="0"/>
                  <w:numId w:val="4"/>
                </w:numPr>
              </w:pPr>
              <w:sdt>
                <w:sdtPr>
                  <w:alias w:val="Имя участника"/>
                  <w:tag w:val="Имя участника"/>
                  <w:id w:val="-960875009"/>
                  <w:placeholder>
                    <w:docPart w:val="73B31B2FF3794FDBB1AD1E4FD59EFA32"/>
                  </w:placeholder>
                  <w:showingPlcHdr/>
                  <w:dataBinding w:prefixMappings="xmlns:ns0='urn:MeetingNotes' " w:xpath="/ns0:meetingNotes[1]/ns0:participants[1]/ns0:participant[1]/@name" w:storeItemID="{C69172E8-9A8C-42B1-95AB-6FE5FB232ECE}"/>
                  <w:text/>
                </w:sdtPr>
                <w:sdtEndPr/>
                <w:sdtContent>
                  <w:r w:rsidR="00C566B6" w:rsidRPr="00350109">
                    <w:rPr>
                      <w:rStyle w:val="PlaceholderText"/>
                    </w:rPr>
                    <w:t>Click here to enter text.</w:t>
                  </w:r>
                </w:sdtContent>
              </w:sdt>
              <w:r w:rsidR="00C566B6" w:rsidRPr="00C566B6">
                <w:t xml:space="preserve"> </w:t>
              </w:r>
            </w:p>
          </w:sdtContent>
        </w:sdt>
      </w:sdtContent>
    </w:sdt>
    <w:p w:rsidR="00F445B1" w:rsidRPr="00F445B1" w:rsidRDefault="00F445B1" w:rsidP="00D71419"/>
    <w:p w:rsidR="00D71419" w:rsidRPr="00D71419" w:rsidRDefault="000D7C1C" w:rsidP="00D71419">
      <w:pPr>
        <w:rPr>
          <w:lang w:val="ru-RU"/>
        </w:rPr>
      </w:pPr>
      <w:r>
        <w:t>Decisions</w:t>
      </w:r>
      <w:r w:rsidR="00D71419" w:rsidRPr="00D71419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3495"/>
        <w:gridCol w:w="1985"/>
        <w:gridCol w:w="1553"/>
      </w:tblGrid>
      <w:tr w:rsidR="001F62B4" w:rsidRPr="00D71419" w:rsidTr="001F62B4">
        <w:tc>
          <w:tcPr>
            <w:tcW w:w="2312" w:type="dxa"/>
          </w:tcPr>
          <w:p w:rsidR="001F62B4" w:rsidRPr="000D7C1C" w:rsidRDefault="000D7C1C" w:rsidP="00D71419">
            <w:pPr>
              <w:rPr>
                <w:b/>
              </w:rPr>
            </w:pPr>
            <w:r>
              <w:rPr>
                <w:b/>
              </w:rPr>
              <w:t>Problem</w:t>
            </w:r>
          </w:p>
        </w:tc>
        <w:tc>
          <w:tcPr>
            <w:tcW w:w="3495" w:type="dxa"/>
          </w:tcPr>
          <w:p w:rsidR="001F62B4" w:rsidRPr="000D7C1C" w:rsidRDefault="000D7C1C" w:rsidP="00D71419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1985" w:type="dxa"/>
          </w:tcPr>
          <w:p w:rsidR="001F62B4" w:rsidRPr="000D7C1C" w:rsidRDefault="000D7C1C" w:rsidP="00D71419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1553" w:type="dxa"/>
          </w:tcPr>
          <w:p w:rsidR="001F62B4" w:rsidRPr="000D7C1C" w:rsidRDefault="000D7C1C" w:rsidP="00D71419">
            <w:pPr>
              <w:rPr>
                <w:b/>
              </w:rPr>
            </w:pPr>
            <w:r>
              <w:rPr>
                <w:b/>
              </w:rPr>
              <w:t>Control date</w:t>
            </w:r>
          </w:p>
        </w:tc>
      </w:tr>
      <w:sdt>
        <w:sdtPr>
          <w:rPr>
            <w:lang w:val="ru-RU"/>
          </w:rPr>
          <w:alias w:val="Решения"/>
          <w:tag w:val="Решения"/>
          <w:id w:val="203453562"/>
          <w:lock w:val="contentLocked"/>
          <w15:dataBinding w:prefixMappings="xmlns:ns0='urn:MeetingNotes' " w:xpath="/ns0:meetingNotes[1]/ns0:decisions[1]/ns0:decision" w:storeItemID="{C69172E8-9A8C-42B1-95AB-6FE5FB232ECE}"/>
          <w15:repeatingSection>
            <w15:sectionTitle w:val="Решение"/>
          </w15:repeatingSection>
        </w:sdtPr>
        <w:sdtEndPr/>
        <w:sdtContent>
          <w:sdt>
            <w:sdtPr>
              <w:rPr>
                <w:lang w:val="ru-RU"/>
              </w:rPr>
              <w:id w:val="-148289499"/>
              <w:lock w:val="contentLocked"/>
              <w:placeholder>
                <w:docPart w:val="7E4CF3215D594EDAA50ECD4E647FC838"/>
              </w:placeholder>
              <w15:repeatingSectionItem/>
            </w:sdtPr>
            <w:sdtEndPr/>
            <w:sdtContent>
              <w:tr w:rsidR="001F62B4" w:rsidRPr="00D71419" w:rsidTr="001F62B4">
                <w:sdt>
                  <w:sdtPr>
                    <w:rPr>
                      <w:lang w:val="ru-RU"/>
                    </w:rPr>
                    <w:alias w:val="Вопрос"/>
                    <w:tag w:val="Вопрос"/>
                    <w:id w:val="-196538785"/>
                    <w:placeholder>
                      <w:docPart w:val="73B31B2FF3794FDBB1AD1E4FD59EFA32"/>
                    </w:placeholder>
                    <w:showingPlcHdr/>
                    <w:dataBinding w:prefixMappings="xmlns:ns0='urn:MeetingNotes' " w:xpath="/ns0:meetingNotes[1]/ns0:decisions[1]/ns0:decision[1]/@problem" w:storeItemID="{C69172E8-9A8C-42B1-95AB-6FE5FB232ECE}"/>
                    <w:text/>
                  </w:sdtPr>
                  <w:sdtEndPr/>
                  <w:sdtContent>
                    <w:tc>
                      <w:tcPr>
                        <w:tcW w:w="2312" w:type="dxa"/>
                      </w:tcPr>
                      <w:p w:rsidR="001F62B4" w:rsidRPr="0017146B" w:rsidRDefault="0017146B" w:rsidP="000D7C1C">
                        <w:r w:rsidRPr="00350109">
                          <w:rPr>
                            <w:rStyle w:val="PlaceholderText"/>
                          </w:rPr>
                          <w:t>Click here to enter text.</w:t>
                        </w:r>
                      </w:p>
                    </w:tc>
                  </w:sdtContent>
                </w:sdt>
                <w:sdt>
                  <w:sdtPr>
                    <w:alias w:val="Принятое решение"/>
                    <w:tag w:val="Принятое решение"/>
                    <w:id w:val="-705638038"/>
                    <w:placeholder>
                      <w:docPart w:val="73B31B2FF3794FDBB1AD1E4FD59EFA32"/>
                    </w:placeholder>
                    <w:showingPlcHdr/>
                    <w:dataBinding w:prefixMappings="xmlns:ns0='urn:MeetingNotes' " w:xpath="/ns0:meetingNotes[1]/ns0:decisions[1]/ns0:decision[1]/@solution" w:storeItemID="{C69172E8-9A8C-42B1-95AB-6FE5FB232ECE}"/>
                    <w:text/>
                  </w:sdtPr>
                  <w:sdtEndPr/>
                  <w:sdtContent>
                    <w:tc>
                      <w:tcPr>
                        <w:tcW w:w="3495" w:type="dxa"/>
                      </w:tcPr>
                      <w:p w:rsidR="001F62B4" w:rsidRPr="0017146B" w:rsidRDefault="00E166EA" w:rsidP="000D7C1C">
                        <w:r w:rsidRPr="00350109">
                          <w:rPr>
                            <w:rStyle w:val="PlaceholderText"/>
                          </w:rPr>
                          <w:t>Click here to enter text.</w:t>
                        </w:r>
                      </w:p>
                    </w:tc>
                  </w:sdtContent>
                </w:sdt>
                <w:sdt>
                  <w:sdtPr>
                    <w:alias w:val="Ответсвенный"/>
                    <w:tag w:val="Ответсвенный"/>
                    <w:id w:val="1395389358"/>
                    <w:placeholder>
                      <w:docPart w:val="73B31B2FF3794FDBB1AD1E4FD59EFA32"/>
                    </w:placeholder>
                    <w:showingPlcHdr/>
                    <w:dataBinding w:prefixMappings="xmlns:ns0='urn:MeetingNotes' " w:xpath="/ns0:meetingNotes[1]/ns0:decisions[1]/ns0:decision[1]/@responsible" w:storeItemID="{C69172E8-9A8C-42B1-95AB-6FE5FB232ECE}"/>
                    <w:text/>
                  </w:sdtPr>
                  <w:sdtEndPr/>
                  <w:sdtContent>
                    <w:tc>
                      <w:tcPr>
                        <w:tcW w:w="1985" w:type="dxa"/>
                      </w:tcPr>
                      <w:p w:rsidR="001F62B4" w:rsidRPr="0017146B" w:rsidRDefault="00E166EA" w:rsidP="000D7C1C">
                        <w:r w:rsidRPr="00350109">
                          <w:rPr>
                            <w:rStyle w:val="PlaceholderText"/>
                          </w:rPr>
                          <w:t>Click here to enter text.</w:t>
                        </w:r>
                      </w:p>
                    </w:tc>
                  </w:sdtContent>
                </w:sdt>
                <w:sdt>
                  <w:sdtPr>
                    <w:rPr>
                      <w:lang w:val="ru-RU"/>
                    </w:rPr>
                    <w:alias w:val="Контрольная дата"/>
                    <w:tag w:val="Контрольная дата"/>
                    <w:id w:val="-1376837865"/>
                    <w:placeholder>
                      <w:docPart w:val="5805A29A198C45F6B9C362E381E097F9"/>
                    </w:placeholder>
                    <w:showingPlcHdr/>
                    <w:dataBinding w:prefixMappings="xmlns:ns0='urn:MeetingNotes' " w:xpath="/ns0:meetingNotes[1]/ns0:decisions[1]/ns0:decision[1]/@controlDate" w:storeItemID="{C69172E8-9A8C-42B1-95AB-6FE5FB232ECE}"/>
                    <w:date>
                      <w:dateFormat w:val="dd.MM.yyyy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1553" w:type="dxa"/>
                      </w:tcPr>
                      <w:p w:rsidR="001F62B4" w:rsidRPr="00E166EA" w:rsidRDefault="00E166EA" w:rsidP="000D7C1C">
                        <w:r w:rsidRPr="00350109">
                          <w:rPr>
                            <w:rStyle w:val="PlaceholderText"/>
                          </w:rPr>
                          <w:t>Click here to enter a date.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D71419" w:rsidRPr="00E166EA" w:rsidRDefault="00D71419" w:rsidP="00D71419"/>
    <w:p w:rsidR="00D71419" w:rsidRPr="00E166EA" w:rsidRDefault="00D71419" w:rsidP="00D71419">
      <w:pPr>
        <w:jc w:val="right"/>
      </w:pPr>
    </w:p>
    <w:p w:rsidR="00D71419" w:rsidRPr="006D706A" w:rsidRDefault="000D7C1C" w:rsidP="00D71419">
      <w:pPr>
        <w:jc w:val="right"/>
      </w:pPr>
      <w:r w:rsidRPr="000D7C1C">
        <w:t>Secretary</w:t>
      </w:r>
      <w:r w:rsidR="00D71419" w:rsidRPr="006D706A">
        <w:t xml:space="preserve"> </w:t>
      </w:r>
      <w:sdt>
        <w:sdtPr>
          <w:rPr>
            <w:lang w:val="ru-RU"/>
          </w:rPr>
          <w:alias w:val="Секретарь"/>
          <w:tag w:val="Секретарь"/>
          <w:id w:val="-1459333120"/>
          <w:placeholder>
            <w:docPart w:val="73B31B2FF3794FDBB1AD1E4FD59EFA32"/>
          </w:placeholder>
          <w:showingPlcHdr/>
          <w:dataBinding w:prefixMappings="xmlns:ns0='urn:MeetingNotes' " w:xpath="/ns0:meetingNotes[1]/@secretary" w:storeItemID="{C69172E8-9A8C-42B1-95AB-6FE5FB232ECE}"/>
          <w:text/>
        </w:sdtPr>
        <w:sdtEndPr/>
        <w:sdtContent>
          <w:r w:rsidR="006D706A" w:rsidRPr="00350109">
            <w:rPr>
              <w:rStyle w:val="PlaceholderText"/>
            </w:rPr>
            <w:t>Click here to enter text.</w:t>
          </w:r>
        </w:sdtContent>
      </w:sdt>
    </w:p>
    <w:sectPr w:rsidR="00D71419" w:rsidRPr="006D706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D2164"/>
    <w:multiLevelType w:val="hybridMultilevel"/>
    <w:tmpl w:val="4F56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F4F27"/>
    <w:multiLevelType w:val="hybridMultilevel"/>
    <w:tmpl w:val="7C2C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701E2"/>
    <w:multiLevelType w:val="hybridMultilevel"/>
    <w:tmpl w:val="BCC4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F0E3B"/>
    <w:multiLevelType w:val="hybridMultilevel"/>
    <w:tmpl w:val="31D2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9MtWnlTC52G/v0dVdpMj4JA1LtYnVIKdEHu2DW4DGgYD2UPVzLWrlUZ1WtsyYjGmZsvrcnQG2HcJd05wBehakQ==" w:salt="fR9bi9ruos/GBW8r9lIyOg==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69"/>
    <w:rsid w:val="000D7C1C"/>
    <w:rsid w:val="0017146B"/>
    <w:rsid w:val="00177B34"/>
    <w:rsid w:val="001F62B4"/>
    <w:rsid w:val="002F6BBB"/>
    <w:rsid w:val="00316B04"/>
    <w:rsid w:val="00590510"/>
    <w:rsid w:val="006D706A"/>
    <w:rsid w:val="00787A6C"/>
    <w:rsid w:val="008F3429"/>
    <w:rsid w:val="00984778"/>
    <w:rsid w:val="00BC2D69"/>
    <w:rsid w:val="00BC7428"/>
    <w:rsid w:val="00C566B6"/>
    <w:rsid w:val="00CF6773"/>
    <w:rsid w:val="00D71419"/>
    <w:rsid w:val="00E166EA"/>
    <w:rsid w:val="00F4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E461E-831D-4098-BF35-1CD9A916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4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419"/>
    <w:pPr>
      <w:ind w:left="720"/>
      <w:contextualSpacing/>
    </w:pPr>
  </w:style>
  <w:style w:type="table" w:styleId="TableGrid">
    <w:name w:val="Table Grid"/>
    <w:basedOn w:val="TableNormal"/>
    <w:uiPriority w:val="39"/>
    <w:rsid w:val="00D71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87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7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Office\ContentControls\Tables\&#1054;&#1090;&#1095;&#1077;&#1090;%20&#1086;%20&#1089;&#1086;&#1074;&#1077;&#1097;&#1072;&#1085;&#1080;&#108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B31B2FF3794FDBB1AD1E4FD59EF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DC1C2-ED39-48C6-820E-09ABC7B067C3}"/>
      </w:docPartPr>
      <w:docPartBody>
        <w:p w:rsidR="00781E3A" w:rsidRDefault="00254E9F">
          <w:pPr>
            <w:pStyle w:val="73B31B2FF3794FDBB1AD1E4FD59EFA32"/>
          </w:pPr>
          <w:r w:rsidRPr="00350109">
            <w:rPr>
              <w:rStyle w:val="PlaceholderText"/>
            </w:rPr>
            <w:t>Click here to enter text.</w:t>
          </w:r>
        </w:p>
      </w:docPartBody>
    </w:docPart>
    <w:docPart>
      <w:docPartPr>
        <w:name w:val="5805A29A198C45F6B9C362E381E09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12866-61DB-4585-BD14-047B06DF2FFB}"/>
      </w:docPartPr>
      <w:docPartBody>
        <w:p w:rsidR="00781E3A" w:rsidRDefault="00254E9F">
          <w:pPr>
            <w:pStyle w:val="5805A29A198C45F6B9C362E381E097F9"/>
          </w:pPr>
          <w:r w:rsidRPr="00350109">
            <w:rPr>
              <w:rStyle w:val="PlaceholderText"/>
            </w:rPr>
            <w:t>Click here to enter a date.</w:t>
          </w:r>
        </w:p>
      </w:docPartBody>
    </w:docPart>
    <w:docPart>
      <w:docPartPr>
        <w:name w:val="7E4CF3215D594EDAA50ECD4E647FC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7B398-B0F2-49F4-AC9F-82DBF1757B4C}"/>
      </w:docPartPr>
      <w:docPartBody>
        <w:p w:rsidR="00781E3A" w:rsidRDefault="00254E9F">
          <w:pPr>
            <w:pStyle w:val="7E4CF3215D594EDAA50ECD4E647FC838"/>
          </w:pPr>
          <w:r w:rsidRPr="00D60A2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E9F"/>
    <w:rsid w:val="00074555"/>
    <w:rsid w:val="0020040D"/>
    <w:rsid w:val="00254E9F"/>
    <w:rsid w:val="0078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B31B2FF3794FDBB1AD1E4FD59EFA32">
    <w:name w:val="73B31B2FF3794FDBB1AD1E4FD59EFA32"/>
  </w:style>
  <w:style w:type="paragraph" w:customStyle="1" w:styleId="5805A29A198C45F6B9C362E381E097F9">
    <w:name w:val="5805A29A198C45F6B9C362E381E097F9"/>
  </w:style>
  <w:style w:type="paragraph" w:customStyle="1" w:styleId="7E4CF3215D594EDAA50ECD4E647FC838">
    <w:name w:val="7E4CF3215D594EDAA50ECD4E647FC8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etingNotes xmlns="urn:MeetingNotes" subject="" date="" secretary="">
  <participants>
    <participant name=""/>
  </participants>
  <decisions>
    <decision problem="" solution="" responsible="" controlDate=""/>
  </decisions>
</meetingNotes>
</file>

<file path=customXml/itemProps1.xml><?xml version="1.0" encoding="utf-8"?>
<ds:datastoreItem xmlns:ds="http://schemas.openxmlformats.org/officeDocument/2006/customXml" ds:itemID="{C69172E8-9A8C-42B1-95AB-6FE5FB232ECE}">
  <ds:schemaRefs>
    <ds:schemaRef ds:uri="urn:MeetingNo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о совещании.dotx</Template>
  <TotalTime>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Отчет о совещании «&lt;Click here to enter text.&gt;» от «&lt;Click here to enter a date.</vt:lpstr>
    </vt:vector>
  </TitlesOfParts>
  <Company>EPAM Systems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Mihail Romanov</cp:lastModifiedBy>
  <cp:revision>4</cp:revision>
  <dcterms:created xsi:type="dcterms:W3CDTF">2013-09-21T13:15:00Z</dcterms:created>
  <dcterms:modified xsi:type="dcterms:W3CDTF">2014-03-01T15:11:00Z</dcterms:modified>
</cp:coreProperties>
</file>